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837" w:rsidRPr="00CF406B" w:rsidRDefault="007761D1" w:rsidP="00CF406B">
      <w:pPr>
        <w:pStyle w:val="Titre"/>
        <w:rPr>
          <w:rFonts w:hint="eastAsia"/>
          <w:u w:val="single"/>
        </w:rPr>
      </w:pPr>
      <w:r w:rsidRPr="00CF406B">
        <w:rPr>
          <w:u w:val="single"/>
        </w:rPr>
        <w:t>Nya</w:t>
      </w:r>
      <w:r w:rsidR="0083216A" w:rsidRPr="00CF406B">
        <w:rPr>
          <w:u w:val="single"/>
        </w:rPr>
        <w:t>n</w:t>
      </w:r>
      <w:r w:rsidR="0041402B" w:rsidRPr="00CF406B">
        <w:rPr>
          <w:u w:val="single"/>
        </w:rPr>
        <w:t>shya et Baba</w:t>
      </w:r>
    </w:p>
    <w:p w:rsidR="00073837" w:rsidRDefault="0083216A" w:rsidP="00C04DF6">
      <w:pPr>
        <w:pStyle w:val="Textbody"/>
        <w:jc w:val="both"/>
        <w:rPr>
          <w:rFonts w:hint="eastAsia"/>
        </w:rPr>
      </w:pPr>
      <w:r>
        <w:rPr>
          <w:rFonts w:ascii="Helvetica, Arial, sans-serif" w:hAnsi="Helvetica, Arial, sans-serif"/>
          <w:color w:val="000000"/>
          <w:sz w:val="28"/>
          <w:szCs w:val="28"/>
        </w:rPr>
        <w:t>Il était une fois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un homme et une femme qui avaient </w:t>
      </w:r>
      <w:r w:rsidR="00CF406B">
        <w:rPr>
          <w:rFonts w:ascii="Helvetica, Arial, sans-serif" w:hAnsi="Helvetica, Arial, sans-serif"/>
          <w:color w:val="000000"/>
          <w:sz w:val="28"/>
          <w:szCs w:val="28"/>
        </w:rPr>
        <w:t>deux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enfants, un garçon</w:t>
      </w:r>
      <w:r w:rsidR="006A50D1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CF406B">
        <w:rPr>
          <w:rFonts w:ascii="Helvetica, Arial, sans-serif" w:hAnsi="Helvetica, Arial, sans-serif"/>
          <w:color w:val="000000"/>
          <w:sz w:val="28"/>
          <w:szCs w:val="28"/>
        </w:rPr>
        <w:t xml:space="preserve">nommé 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Baba et une fille </w:t>
      </w:r>
      <w:r w:rsidR="00CF406B">
        <w:rPr>
          <w:rFonts w:ascii="Helvetica, Arial, sans-serif" w:hAnsi="Helvetica, Arial, sans-serif"/>
          <w:color w:val="000000"/>
          <w:sz w:val="28"/>
          <w:szCs w:val="28"/>
        </w:rPr>
        <w:t xml:space="preserve">du nom de </w:t>
      </w:r>
      <w:r w:rsidR="006A50D1">
        <w:rPr>
          <w:rFonts w:ascii="Helvetica, Arial, sans-serif" w:hAnsi="Helvetica, Arial, sans-serif"/>
          <w:color w:val="000000"/>
          <w:sz w:val="28"/>
          <w:szCs w:val="28"/>
        </w:rPr>
        <w:t>Nya</w:t>
      </w:r>
      <w:r>
        <w:rPr>
          <w:rFonts w:ascii="Helvetica, Arial, sans-serif" w:hAnsi="Helvetica, Arial, sans-serif"/>
          <w:color w:val="000000"/>
          <w:sz w:val="28"/>
          <w:szCs w:val="28"/>
        </w:rPr>
        <w:t>n</w:t>
      </w:r>
      <w:r w:rsidR="004D55A6">
        <w:rPr>
          <w:rFonts w:ascii="Helvetica, Arial, sans-serif" w:hAnsi="Helvetica, Arial, sans-serif"/>
          <w:color w:val="000000"/>
          <w:sz w:val="28"/>
          <w:szCs w:val="28"/>
        </w:rPr>
        <w:t>shya</w:t>
      </w:r>
      <w:r>
        <w:rPr>
          <w:rFonts w:ascii="Helvetica, Arial, sans-serif" w:hAnsi="Helvetica, Arial, sans-serif"/>
          <w:color w:val="000000"/>
          <w:sz w:val="28"/>
          <w:szCs w:val="28"/>
        </w:rPr>
        <w:t>.</w:t>
      </w:r>
      <w:r w:rsidR="004D55A6">
        <w:rPr>
          <w:rFonts w:ascii="Helvetica, Arial, sans-serif" w:hAnsi="Helvetica, Arial, sans-serif"/>
          <w:color w:val="000000"/>
          <w:sz w:val="28"/>
          <w:szCs w:val="28"/>
        </w:rPr>
        <w:t xml:space="preserve"> Un jour cet homme mourut</w:t>
      </w:r>
      <w:r w:rsidR="006A50D1">
        <w:rPr>
          <w:rFonts w:ascii="Helvetica, Arial, sans-serif" w:hAnsi="Helvetica, Arial, sans-serif"/>
          <w:color w:val="000000"/>
          <w:sz w:val="28"/>
          <w:szCs w:val="28"/>
        </w:rPr>
        <w:t xml:space="preserve"> et 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peu de temps </w:t>
      </w:r>
      <w:r w:rsidR="004D55A6">
        <w:rPr>
          <w:rFonts w:ascii="Helvetica, Arial, sans-serif" w:hAnsi="Helvetica, Arial, sans-serif"/>
          <w:color w:val="000000"/>
          <w:sz w:val="28"/>
          <w:szCs w:val="28"/>
        </w:rPr>
        <w:t>après, la mère décéda</w:t>
      </w:r>
      <w:r w:rsidR="006A50D1">
        <w:rPr>
          <w:rFonts w:ascii="Helvetica, Arial, sans-serif" w:hAnsi="Helvetica, Arial, sans-serif"/>
          <w:color w:val="000000"/>
          <w:sz w:val="28"/>
          <w:szCs w:val="28"/>
        </w:rPr>
        <w:t xml:space="preserve"> également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en</w:t>
      </w:r>
      <w:r w:rsidR="006A50D1">
        <w:rPr>
          <w:rFonts w:ascii="Helvetica, Arial, sans-serif" w:hAnsi="Helvetica, Arial, sans-serif"/>
          <w:color w:val="000000"/>
          <w:sz w:val="28"/>
          <w:szCs w:val="28"/>
        </w:rPr>
        <w:t xml:space="preserve"> laissant les deux enfants orphelins.</w:t>
      </w:r>
    </w:p>
    <w:p w:rsidR="00073837" w:rsidRDefault="0041402B" w:rsidP="00C04DF6">
      <w:pPr>
        <w:pStyle w:val="Textbody"/>
        <w:jc w:val="both"/>
        <w:rPr>
          <w:rFonts w:ascii="Helvetica, Arial, sans-serif" w:hAnsi="Helvetica, Arial, sans-serif" w:hint="eastAsia"/>
          <w:color w:val="000000"/>
          <w:sz w:val="28"/>
          <w:szCs w:val="28"/>
        </w:rPr>
      </w:pPr>
      <w:r>
        <w:rPr>
          <w:rFonts w:ascii="Helvetica, Arial, sans-serif" w:hAnsi="Helvetica, Arial, sans-serif"/>
          <w:color w:val="000000"/>
          <w:sz w:val="28"/>
          <w:szCs w:val="28"/>
        </w:rPr>
        <w:t xml:space="preserve">Les deux enfants sont </w:t>
      </w:r>
      <w:r w:rsidR="008951C0">
        <w:rPr>
          <w:rFonts w:ascii="Helvetica, Arial, sans-serif" w:hAnsi="Helvetica, Arial, sans-serif"/>
          <w:color w:val="000000"/>
          <w:sz w:val="28"/>
          <w:szCs w:val="28"/>
        </w:rPr>
        <w:t xml:space="preserve">donc partis vivre dans la forêt </w:t>
      </w:r>
      <w:r w:rsidR="0083216A">
        <w:rPr>
          <w:rFonts w:ascii="Helvetica, Arial, sans-serif" w:hAnsi="Helvetica, Arial, sans-serif"/>
          <w:color w:val="000000"/>
          <w:sz w:val="28"/>
          <w:szCs w:val="28"/>
        </w:rPr>
        <w:t>où ils se nourrissaient d'oiseaux pris dans leurs pièges.</w:t>
      </w:r>
      <w:r w:rsidR="006A50D1">
        <w:rPr>
          <w:rFonts w:ascii="Helvetica, Arial, sans-serif" w:hAnsi="Helvetica, Arial, sans-serif"/>
          <w:color w:val="000000"/>
          <w:sz w:val="28"/>
          <w:szCs w:val="28"/>
        </w:rPr>
        <w:t xml:space="preserve"> B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aba </w:t>
      </w:r>
      <w:r>
        <w:rPr>
          <w:rFonts w:ascii="Helvetica, Arial, sans-serif" w:hAnsi="Helvetica, Arial, sans-serif"/>
          <w:color w:val="000000"/>
          <w:sz w:val="28"/>
          <w:szCs w:val="28"/>
        </w:rPr>
        <w:t>con</w:t>
      </w:r>
      <w:r w:rsidR="006A50D1">
        <w:rPr>
          <w:rFonts w:ascii="Helvetica, Arial, sans-serif" w:hAnsi="Helvetica, Arial, sans-serif"/>
          <w:color w:val="000000"/>
          <w:sz w:val="28"/>
          <w:szCs w:val="28"/>
        </w:rPr>
        <w:t>strui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si</w:t>
      </w:r>
      <w:r w:rsidR="006A50D1">
        <w:rPr>
          <w:rFonts w:ascii="Helvetica, Arial, sans-serif" w:hAnsi="Helvetica, Arial, sans-serif"/>
          <w:color w:val="000000"/>
          <w:sz w:val="28"/>
          <w:szCs w:val="28"/>
        </w:rPr>
        <w:t>t une petite maison dans un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rocher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pour protéger sa </w:t>
      </w:r>
      <w:r w:rsidR="0083216A">
        <w:rPr>
          <w:rFonts w:ascii="Helvetica, Arial, sans-serif" w:hAnsi="Helvetica, Arial, sans-serif"/>
          <w:color w:val="000000"/>
          <w:sz w:val="28"/>
          <w:szCs w:val="28"/>
        </w:rPr>
        <w:t>sœur  des animaux sauvages.</w:t>
      </w:r>
    </w:p>
    <w:p w:rsidR="00073837" w:rsidRDefault="006A50D1" w:rsidP="00C04DF6">
      <w:pPr>
        <w:pStyle w:val="Textbody"/>
        <w:jc w:val="both"/>
        <w:rPr>
          <w:rFonts w:ascii="Helvetica, Arial, sans-serif" w:hAnsi="Helvetica, Arial, sans-serif"/>
          <w:color w:val="000000"/>
          <w:sz w:val="28"/>
          <w:szCs w:val="28"/>
        </w:rPr>
      </w:pPr>
      <w:r>
        <w:rPr>
          <w:rFonts w:ascii="Helvetica, Arial, sans-serif" w:hAnsi="Helvetica, Arial, sans-serif"/>
          <w:color w:val="000000"/>
          <w:sz w:val="28"/>
          <w:szCs w:val="28"/>
        </w:rPr>
        <w:t>Baba allait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chasser 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pour avoir 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de quoi 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manger, pendan</w:t>
      </w:r>
      <w:r>
        <w:rPr>
          <w:rFonts w:ascii="Helvetica, Arial, sans-serif" w:hAnsi="Helvetica, Arial, sans-serif"/>
          <w:color w:val="000000"/>
          <w:sz w:val="28"/>
          <w:szCs w:val="28"/>
        </w:rPr>
        <w:t>t que Nya</w:t>
      </w:r>
      <w:r w:rsidR="0083216A">
        <w:rPr>
          <w:rFonts w:ascii="Helvetica, Arial, sans-serif" w:hAnsi="Helvetica, Arial, sans-serif"/>
          <w:color w:val="000000"/>
          <w:sz w:val="28"/>
          <w:szCs w:val="28"/>
        </w:rPr>
        <w:t>n</w:t>
      </w:r>
      <w:r>
        <w:rPr>
          <w:rFonts w:ascii="Helvetica, Arial, sans-serif" w:hAnsi="Helvetica, Arial, sans-serif"/>
          <w:color w:val="000000"/>
          <w:sz w:val="28"/>
          <w:szCs w:val="28"/>
        </w:rPr>
        <w:t>shya restait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à la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maison en attendant son retour. Lorsque Baba rentrait</w:t>
      </w:r>
      <w:r w:rsidR="0083216A">
        <w:rPr>
          <w:rFonts w:ascii="Helvetica, Arial, sans-serif" w:hAnsi="Helvetica, Arial, sans-serif"/>
          <w:color w:val="000000"/>
          <w:sz w:val="28"/>
          <w:szCs w:val="28"/>
        </w:rPr>
        <w:t xml:space="preserve"> le soir</w:t>
      </w:r>
      <w:r>
        <w:rPr>
          <w:rFonts w:ascii="Helvetica, Arial, sans-serif" w:hAnsi="Helvetica, Arial, sans-serif"/>
          <w:color w:val="000000"/>
          <w:sz w:val="28"/>
          <w:szCs w:val="28"/>
        </w:rPr>
        <w:t>,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il devait chanter une chanson pour que sa </w:t>
      </w:r>
      <w:r w:rsidR="0083216A">
        <w:rPr>
          <w:rFonts w:ascii="Helvetica, Arial, sans-serif" w:hAnsi="Helvetica, Arial, sans-serif"/>
          <w:color w:val="000000"/>
          <w:sz w:val="28"/>
          <w:szCs w:val="28"/>
        </w:rPr>
        <w:t xml:space="preserve">sœur 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ouvre la</w:t>
      </w:r>
      <w:r w:rsidR="007761D1">
        <w:rPr>
          <w:rFonts w:ascii="Helvetica, Arial, sans-serif" w:hAnsi="Helvetica, Arial, sans-serif"/>
          <w:color w:val="000000"/>
          <w:sz w:val="28"/>
          <w:szCs w:val="28"/>
        </w:rPr>
        <w:t xml:space="preserve"> porte d</w:t>
      </w:r>
      <w:r w:rsidR="002B0ADE">
        <w:rPr>
          <w:rFonts w:ascii="Helvetica, Arial, sans-serif" w:hAnsi="Helvetica, Arial, sans-serif"/>
          <w:color w:val="000000"/>
          <w:sz w:val="28"/>
          <w:szCs w:val="28"/>
        </w:rPr>
        <w:t>u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rocher</w:t>
      </w:r>
      <w:r w:rsidR="0083216A">
        <w:rPr>
          <w:rFonts w:ascii="Helvetica, Arial, sans-serif" w:hAnsi="Helvetica, Arial, sans-serif"/>
          <w:color w:val="000000"/>
          <w:sz w:val="28"/>
          <w:szCs w:val="28"/>
        </w:rPr>
        <w:t>. Il disait : "Nyanshya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 xml:space="preserve"> de Baba</w:t>
      </w:r>
      <w:r w:rsidR="0083216A">
        <w:rPr>
          <w:rFonts w:ascii="Helvetica, Arial, sans-serif" w:hAnsi="Helvetica, Arial, sans-serif"/>
          <w:color w:val="000000"/>
          <w:sz w:val="28"/>
          <w:szCs w:val="28"/>
        </w:rPr>
        <w:t xml:space="preserve">, ouvre-moi. 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>Enfant</w:t>
      </w:r>
      <w:r w:rsidR="0083216A">
        <w:rPr>
          <w:rFonts w:ascii="Helvetica, Arial, sans-serif" w:hAnsi="Helvetica, Arial, sans-serif"/>
          <w:color w:val="000000"/>
          <w:sz w:val="28"/>
          <w:szCs w:val="28"/>
        </w:rPr>
        <w:t xml:space="preserve"> de ma mère, ouvre-moi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 xml:space="preserve"> ! J'ai tué une petite bandelotte, elle est pour nous deux. </w:t>
      </w:r>
      <w:r w:rsidR="00E7301A">
        <w:rPr>
          <w:rFonts w:ascii="Helvetica, Arial, sans-serif" w:hAnsi="Helvetica, Arial, sans-serif" w:hint="eastAsia"/>
          <w:color w:val="000000"/>
          <w:sz w:val="28"/>
          <w:szCs w:val="28"/>
        </w:rPr>
        <w:t>J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 xml:space="preserve">'ai tué </w:t>
      </w:r>
      <w:r w:rsidR="00AE67BA">
        <w:rPr>
          <w:rFonts w:ascii="Helvetica, Arial, sans-serif" w:hAnsi="Helvetica, Arial, sans-serif"/>
          <w:color w:val="000000"/>
          <w:sz w:val="28"/>
          <w:szCs w:val="28"/>
        </w:rPr>
        <w:t xml:space="preserve">un lapin, il est pour nous ; j'ai tué un petit passereau, il est pour nous. </w:t>
      </w:r>
      <w:r w:rsidR="0083216A">
        <w:rPr>
          <w:rFonts w:ascii="Helvetica, Arial, sans-serif" w:hAnsi="Helvetica, Arial, sans-serif"/>
          <w:color w:val="000000"/>
          <w:sz w:val="28"/>
          <w:szCs w:val="28"/>
        </w:rPr>
        <w:t xml:space="preserve">Le </w:t>
      </w:r>
      <w:r w:rsidR="00AE67BA">
        <w:rPr>
          <w:rFonts w:ascii="Helvetica, Arial, sans-serif" w:hAnsi="Helvetica, Arial, sans-serif"/>
          <w:color w:val="000000"/>
          <w:sz w:val="28"/>
          <w:szCs w:val="28"/>
        </w:rPr>
        <w:t>plus gros d'entre eux,</w:t>
      </w:r>
      <w:r w:rsidR="0083216A">
        <w:rPr>
          <w:rFonts w:ascii="Helvetica, Arial, sans-serif" w:hAnsi="Helvetica, Arial, sans-serif"/>
          <w:color w:val="000000"/>
          <w:sz w:val="28"/>
          <w:szCs w:val="28"/>
        </w:rPr>
        <w:t xml:space="preserve"> nous </w:t>
      </w:r>
      <w:r w:rsidR="00AE67BA">
        <w:rPr>
          <w:rFonts w:ascii="Helvetica, Arial, sans-serif" w:hAnsi="Helvetica, Arial, sans-serif"/>
          <w:color w:val="000000"/>
          <w:sz w:val="28"/>
          <w:szCs w:val="28"/>
        </w:rPr>
        <w:t xml:space="preserve">le </w:t>
      </w:r>
      <w:r w:rsidR="0083216A">
        <w:rPr>
          <w:rFonts w:ascii="Helvetica, Arial, sans-serif" w:hAnsi="Helvetica, Arial, sans-serif"/>
          <w:color w:val="000000"/>
          <w:sz w:val="28"/>
          <w:szCs w:val="28"/>
        </w:rPr>
        <w:t>partagerons."</w:t>
      </w:r>
    </w:p>
    <w:p w:rsidR="00855BEC" w:rsidRDefault="006A50D1" w:rsidP="00C04DF6">
      <w:pPr>
        <w:pStyle w:val="Textbody"/>
        <w:jc w:val="both"/>
        <w:rPr>
          <w:rFonts w:ascii="Helvetica, Arial, sans-serif" w:hAnsi="Helvetica, Arial, sans-serif"/>
          <w:color w:val="000000"/>
          <w:sz w:val="28"/>
          <w:szCs w:val="28"/>
        </w:rPr>
      </w:pPr>
      <w:r>
        <w:rPr>
          <w:rFonts w:ascii="Helvetica, Arial, sans-serif" w:hAnsi="Helvetica, Arial, sans-serif"/>
          <w:color w:val="000000"/>
          <w:sz w:val="28"/>
          <w:szCs w:val="28"/>
        </w:rPr>
        <w:t>Nyashya disait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à la porte de s'ouvrir pour que son frère 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puisse 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rentre</w:t>
      </w:r>
      <w:r>
        <w:rPr>
          <w:rFonts w:ascii="Helvetica, Arial, sans-serif" w:hAnsi="Helvetica, Arial, sans-serif"/>
          <w:color w:val="000000"/>
          <w:sz w:val="28"/>
          <w:szCs w:val="28"/>
        </w:rPr>
        <w:t>r.</w:t>
      </w:r>
      <w:r w:rsidR="00855BEC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855BEC">
        <w:rPr>
          <w:rFonts w:ascii="Helvetica, Arial, sans-serif" w:hAnsi="Helvetica, Arial, sans-serif" w:hint="eastAsia"/>
          <w:color w:val="000000"/>
          <w:sz w:val="28"/>
          <w:szCs w:val="28"/>
        </w:rPr>
        <w:t>E</w:t>
      </w:r>
      <w:r w:rsidR="00855BEC">
        <w:rPr>
          <w:rFonts w:ascii="Helvetica, Arial, sans-serif" w:hAnsi="Helvetica, Arial, sans-serif"/>
          <w:color w:val="000000"/>
          <w:sz w:val="28"/>
          <w:szCs w:val="28"/>
        </w:rPr>
        <w:t>t l</w:t>
      </w:r>
      <w:r w:rsidR="002B0ADE">
        <w:rPr>
          <w:rFonts w:ascii="Helvetica, Arial, sans-serif" w:hAnsi="Helvetica, Arial, sans-serif"/>
          <w:color w:val="000000"/>
          <w:sz w:val="28"/>
          <w:szCs w:val="28"/>
        </w:rPr>
        <w:t>e</w:t>
      </w:r>
      <w:r w:rsidR="00855BEC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rocher</w:t>
      </w:r>
      <w:r w:rsidR="00855BEC">
        <w:rPr>
          <w:rFonts w:ascii="Helvetica, Arial, sans-serif" w:hAnsi="Helvetica, Arial, sans-serif"/>
          <w:color w:val="000000"/>
          <w:sz w:val="28"/>
          <w:szCs w:val="28"/>
        </w:rPr>
        <w:t xml:space="preserve"> s'ouvrait. 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Le 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>
        <w:rPr>
          <w:rFonts w:ascii="Helvetica, Arial, sans-serif" w:hAnsi="Helvetica, Arial, sans-serif"/>
          <w:color w:val="000000"/>
          <w:sz w:val="28"/>
          <w:szCs w:val="28"/>
        </w:rPr>
        <w:t>f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rère revenait avec la viande de la chasse et l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a </w:t>
      </w:r>
      <w:r w:rsidR="00855BEC">
        <w:rPr>
          <w:rFonts w:ascii="Helvetica, Arial, sans-serif" w:hAnsi="Helvetica, Arial, sans-serif"/>
          <w:color w:val="000000"/>
          <w:sz w:val="28"/>
          <w:szCs w:val="28"/>
        </w:rPr>
        <w:t xml:space="preserve">sœur 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 ajoutait de la pâte de manioc</w:t>
      </w:r>
      <w:r w:rsidR="007761D1">
        <w:rPr>
          <w:rFonts w:ascii="Helvetica, Arial, sans-serif" w:hAnsi="Helvetica, Arial, sans-serif"/>
          <w:color w:val="000000"/>
          <w:sz w:val="28"/>
          <w:szCs w:val="28"/>
        </w:rPr>
        <w:t xml:space="preserve"> pour compléter le repas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. </w:t>
      </w:r>
      <w:r w:rsidR="00855BEC">
        <w:rPr>
          <w:rFonts w:ascii="Helvetica, Arial, sans-serif" w:hAnsi="Helvetica, Arial, sans-serif" w:hint="eastAsia"/>
          <w:color w:val="000000"/>
          <w:sz w:val="28"/>
          <w:szCs w:val="28"/>
        </w:rPr>
        <w:t>C</w:t>
      </w:r>
      <w:r w:rsidR="00855BEC">
        <w:rPr>
          <w:rFonts w:ascii="Helvetica, Arial, sans-serif" w:hAnsi="Helvetica, Arial, sans-serif"/>
          <w:color w:val="000000"/>
          <w:sz w:val="28"/>
          <w:szCs w:val="28"/>
        </w:rPr>
        <w:t xml:space="preserve">haque matin, au chant du coq, le frère repartait à la chasse pour qu'ils puissent manger. </w:t>
      </w:r>
      <w:r w:rsidR="00855BEC">
        <w:rPr>
          <w:rFonts w:ascii="Helvetica, Arial, sans-serif" w:hAnsi="Helvetica, Arial, sans-serif" w:hint="eastAsia"/>
          <w:color w:val="000000"/>
          <w:sz w:val="28"/>
          <w:szCs w:val="28"/>
        </w:rPr>
        <w:t>I</w:t>
      </w:r>
      <w:r w:rsidR="00855BEC">
        <w:rPr>
          <w:rFonts w:ascii="Helvetica, Arial, sans-serif" w:hAnsi="Helvetica, Arial, sans-serif"/>
          <w:color w:val="000000"/>
          <w:sz w:val="28"/>
          <w:szCs w:val="28"/>
        </w:rPr>
        <w:t>l tuait des lièvres et toutes sortes d'oiseaux comme des passereaux et des perdrix.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D97681">
        <w:rPr>
          <w:rFonts w:ascii="Helvetica, Arial, sans-serif" w:hAnsi="Helvetica, Arial, sans-serif" w:hint="eastAsia"/>
          <w:color w:val="000000"/>
          <w:sz w:val="28"/>
          <w:szCs w:val="28"/>
        </w:rPr>
        <w:t>I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 xml:space="preserve">l rentrait à la tombée de la nuit. </w:t>
      </w:r>
      <w:r w:rsidR="00D97681">
        <w:rPr>
          <w:rFonts w:ascii="Helvetica, Arial, sans-serif" w:hAnsi="Helvetica, Arial, sans-serif" w:hint="eastAsia"/>
          <w:color w:val="000000"/>
          <w:sz w:val="28"/>
          <w:szCs w:val="28"/>
        </w:rPr>
        <w:t>E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>t lorsqu'il arrivait devant l</w:t>
      </w:r>
      <w:r w:rsidR="002B0ADE">
        <w:rPr>
          <w:rFonts w:ascii="Helvetica, Arial, sans-serif" w:hAnsi="Helvetica, Arial, sans-serif"/>
          <w:color w:val="000000"/>
          <w:sz w:val="28"/>
          <w:szCs w:val="28"/>
        </w:rPr>
        <w:t>e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rocher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>, il chantait</w:t>
      </w:r>
      <w:r w:rsidR="002B0ADE">
        <w:rPr>
          <w:rFonts w:ascii="Helvetica, Arial, sans-serif" w:hAnsi="Helvetica, Arial, sans-serif"/>
          <w:color w:val="000000"/>
          <w:sz w:val="28"/>
          <w:szCs w:val="28"/>
        </w:rPr>
        <w:t xml:space="preserve"> :"</w:t>
      </w:r>
      <w:r w:rsidR="002B0ADE">
        <w:rPr>
          <w:rFonts w:ascii="Helvetica, Arial, sans-serif" w:hAnsi="Helvetica, Arial, sans-serif"/>
          <w:color w:val="000000"/>
          <w:sz w:val="28"/>
          <w:szCs w:val="28"/>
        </w:rPr>
        <w:t xml:space="preserve">Nyanshya de Baba, ouvre-moi. Enfant de ma mère, ouvre-moi ! J'ai tué une petite bandelotte, elle est pour nous deux. </w:t>
      </w:r>
      <w:r w:rsidR="002B0ADE">
        <w:rPr>
          <w:rFonts w:ascii="Helvetica, Arial, sans-serif" w:hAnsi="Helvetica, Arial, sans-serif" w:hint="eastAsia"/>
          <w:color w:val="000000"/>
          <w:sz w:val="28"/>
          <w:szCs w:val="28"/>
        </w:rPr>
        <w:t>J</w:t>
      </w:r>
      <w:r w:rsidR="002B0ADE">
        <w:rPr>
          <w:rFonts w:ascii="Helvetica, Arial, sans-serif" w:hAnsi="Helvetica, Arial, sans-serif"/>
          <w:color w:val="000000"/>
          <w:sz w:val="28"/>
          <w:szCs w:val="28"/>
        </w:rPr>
        <w:t>'ai tué un lapin, il est pour nous ; j'ai tué un petit passereau, il est pour nous. Le plus gros d'entre eux, nous le partagerons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 xml:space="preserve">." </w:t>
      </w:r>
      <w:r w:rsidR="00D97681">
        <w:rPr>
          <w:rFonts w:ascii="Helvetica, Arial, sans-serif" w:hAnsi="Helvetica, Arial, sans-serif" w:hint="eastAsia"/>
          <w:color w:val="000000"/>
          <w:sz w:val="28"/>
          <w:szCs w:val="28"/>
        </w:rPr>
        <w:t>E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>t Nyanshya de répondre : "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Rocher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 xml:space="preserve">, ouvre-toi pour que Baba entre." </w:t>
      </w:r>
      <w:r w:rsidR="00D97681">
        <w:rPr>
          <w:rFonts w:ascii="Helvetica, Arial, sans-serif" w:hAnsi="Helvetica, Arial, sans-serif" w:hint="eastAsia"/>
          <w:color w:val="000000"/>
          <w:sz w:val="28"/>
          <w:szCs w:val="28"/>
        </w:rPr>
        <w:t>L</w:t>
      </w:r>
      <w:r w:rsidR="00D17BC8">
        <w:rPr>
          <w:rFonts w:ascii="Helvetica, Arial, sans-serif" w:hAnsi="Helvetica, Arial, sans-serif"/>
          <w:color w:val="000000"/>
          <w:sz w:val="28"/>
          <w:szCs w:val="28"/>
        </w:rPr>
        <w:t>e</w:t>
      </w:r>
      <w:r w:rsidR="00D97681">
        <w:rPr>
          <w:rFonts w:ascii="Helvetica, Arial, sans-serif" w:hAnsi="Helvetica, Arial, sans-serif" w:hint="eastAsia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 w:hint="eastAsia"/>
          <w:color w:val="000000"/>
          <w:sz w:val="28"/>
          <w:szCs w:val="28"/>
        </w:rPr>
        <w:t>rocher</w:t>
      </w:r>
      <w:r w:rsidR="00D97681">
        <w:rPr>
          <w:rFonts w:ascii="Helvetica, Arial, sans-serif" w:hAnsi="Helvetica, Arial, sans-serif" w:hint="eastAsia"/>
          <w:color w:val="000000"/>
          <w:sz w:val="28"/>
          <w:szCs w:val="28"/>
        </w:rPr>
        <w:t xml:space="preserve"> s'ouvrait et son 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 xml:space="preserve">frère entrait. </w:t>
      </w:r>
      <w:r w:rsidR="00D97681">
        <w:rPr>
          <w:rFonts w:ascii="Helvetica, Arial, sans-serif" w:hAnsi="Helvetica, Arial, sans-serif" w:hint="eastAsia"/>
          <w:color w:val="000000"/>
          <w:sz w:val="28"/>
          <w:szCs w:val="28"/>
        </w:rPr>
        <w:t>I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 xml:space="preserve">ls faisaient ensuite la cuisine et mangeaient. </w:t>
      </w:r>
      <w:r w:rsidR="00D97681">
        <w:rPr>
          <w:rFonts w:ascii="Helvetica, Arial, sans-serif" w:hAnsi="Helvetica, Arial, sans-serif" w:hint="eastAsia"/>
          <w:color w:val="000000"/>
          <w:sz w:val="28"/>
          <w:szCs w:val="28"/>
        </w:rPr>
        <w:t>E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 xml:space="preserve">t la vie se déroulait ainsi. </w:t>
      </w:r>
      <w:r w:rsidR="00D97681">
        <w:rPr>
          <w:rFonts w:ascii="Helvetica, Arial, sans-serif" w:hAnsi="Helvetica, Arial, sans-serif" w:hint="eastAsia"/>
          <w:color w:val="000000"/>
          <w:sz w:val="28"/>
          <w:szCs w:val="28"/>
        </w:rPr>
        <w:t xml:space="preserve"> </w:t>
      </w:r>
    </w:p>
    <w:p w:rsidR="00C04DF6" w:rsidRDefault="006A50D1" w:rsidP="00C04DF6">
      <w:pPr>
        <w:pStyle w:val="Textbody"/>
        <w:jc w:val="both"/>
        <w:rPr>
          <w:rFonts w:ascii="Helvetica, Arial, sans-serif" w:hAnsi="Helvetica, Arial, sans-serif"/>
          <w:color w:val="000000"/>
          <w:sz w:val="28"/>
          <w:szCs w:val="28"/>
        </w:rPr>
      </w:pPr>
      <w:r>
        <w:rPr>
          <w:rFonts w:ascii="Helvetica, Arial, sans-serif" w:hAnsi="Helvetica, Arial, sans-serif"/>
          <w:color w:val="000000"/>
          <w:sz w:val="28"/>
          <w:szCs w:val="28"/>
        </w:rPr>
        <w:t>Un jour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,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une </w:t>
      </w:r>
      <w:r w:rsidR="00FF13E5">
        <w:rPr>
          <w:rFonts w:ascii="Helvetica, Arial, sans-serif" w:hAnsi="Helvetica, Arial, sans-serif"/>
          <w:color w:val="000000"/>
          <w:sz w:val="28"/>
          <w:szCs w:val="28"/>
        </w:rPr>
        <w:t>méchante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hyène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est venu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>e écouter la chanson du frère et dè</w:t>
      </w:r>
      <w:r w:rsidR="007761D1">
        <w:rPr>
          <w:rFonts w:ascii="Helvetica, Arial, sans-serif" w:hAnsi="Helvetica, Arial, sans-serif"/>
          <w:color w:val="000000"/>
          <w:sz w:val="28"/>
          <w:szCs w:val="28"/>
        </w:rPr>
        <w:t>s qu'il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fut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 parti, la </w:t>
      </w:r>
      <w:r w:rsidR="00EB385A">
        <w:rPr>
          <w:rFonts w:ascii="Helvetica, Arial, sans-serif" w:hAnsi="Helvetica, Arial, sans-serif"/>
          <w:color w:val="000000"/>
          <w:sz w:val="28"/>
          <w:szCs w:val="28"/>
        </w:rPr>
        <w:t>méchante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D97681">
        <w:rPr>
          <w:rFonts w:ascii="Helvetica, Arial, sans-serif" w:hAnsi="Helvetica, Arial, sans-serif"/>
          <w:color w:val="000000"/>
          <w:sz w:val="28"/>
          <w:szCs w:val="28"/>
        </w:rPr>
        <w:t>hyène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>v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int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 essayer de chanter comme Baba. N</w:t>
      </w:r>
      <w:r w:rsidR="007761D1">
        <w:rPr>
          <w:rFonts w:ascii="Helvetica, Arial, sans-serif" w:hAnsi="Helvetica, Arial, sans-serif"/>
          <w:color w:val="000000"/>
          <w:sz w:val="28"/>
          <w:szCs w:val="28"/>
        </w:rPr>
        <w:t>ya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n</w:t>
      </w:r>
      <w:r w:rsidR="007761D1">
        <w:rPr>
          <w:rFonts w:ascii="Helvetica, Arial, sans-serif" w:hAnsi="Helvetica, Arial, sans-serif"/>
          <w:color w:val="000000"/>
          <w:sz w:val="28"/>
          <w:szCs w:val="28"/>
        </w:rPr>
        <w:t>shya écouta la chanson et se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di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>t que cette personne ne chantait pas comme son frère. E</w:t>
      </w:r>
      <w:r w:rsidR="007761D1">
        <w:rPr>
          <w:rFonts w:ascii="Helvetica, Arial, sans-serif" w:hAnsi="Helvetica, Arial, sans-serif"/>
          <w:color w:val="000000"/>
          <w:sz w:val="28"/>
          <w:szCs w:val="28"/>
        </w:rPr>
        <w:t>lle rest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 xml:space="preserve">a </w:t>
      </w:r>
      <w:r w:rsidR="007761D1">
        <w:rPr>
          <w:rFonts w:ascii="Helvetica, Arial, sans-serif" w:hAnsi="Helvetica, Arial, sans-serif"/>
          <w:color w:val="000000"/>
          <w:sz w:val="28"/>
          <w:szCs w:val="28"/>
        </w:rPr>
        <w:t>calme</w:t>
      </w:r>
      <w:r w:rsidR="00EB385A">
        <w:rPr>
          <w:rFonts w:ascii="Helvetica, Arial, sans-serif" w:hAnsi="Helvetica, Arial, sans-serif"/>
          <w:color w:val="000000"/>
          <w:sz w:val="28"/>
          <w:szCs w:val="28"/>
        </w:rPr>
        <w:t xml:space="preserve"> ; </w:t>
      </w:r>
      <w:r w:rsidR="007761D1">
        <w:rPr>
          <w:rFonts w:ascii="Helvetica, Arial, sans-serif" w:hAnsi="Helvetica, Arial, sans-serif"/>
          <w:color w:val="000000"/>
          <w:sz w:val="28"/>
          <w:szCs w:val="28"/>
        </w:rPr>
        <w:t xml:space="preserve"> l'hyè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ne est reparti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>e</w:t>
      </w:r>
      <w:r w:rsidR="004D55A6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>puis elle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a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 encore essayé beaucoup de fois. </w:t>
      </w:r>
      <w:r w:rsidR="004D55A6">
        <w:rPr>
          <w:rFonts w:ascii="Helvetica, Arial, sans-serif" w:hAnsi="Helvetica, Arial, sans-serif"/>
          <w:color w:val="000000"/>
          <w:sz w:val="28"/>
          <w:szCs w:val="28"/>
        </w:rPr>
        <w:t>Enfin, u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n jour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, </w:t>
      </w:r>
      <w:r w:rsidR="00EB385A">
        <w:rPr>
          <w:rFonts w:ascii="Helvetica, Arial, sans-serif" w:hAnsi="Helvetica, Arial, sans-serif"/>
          <w:color w:val="000000"/>
          <w:sz w:val="28"/>
          <w:szCs w:val="28"/>
        </w:rPr>
        <w:t>elle parvint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 à chanter comme Baba</w:t>
      </w:r>
      <w:r w:rsidR="0014672F">
        <w:rPr>
          <w:rFonts w:ascii="Helvetica, Arial, sans-serif" w:hAnsi="Helvetica, Arial, sans-serif"/>
          <w:color w:val="000000"/>
          <w:sz w:val="28"/>
          <w:szCs w:val="28"/>
        </w:rPr>
        <w:t>.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 N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ya</w:t>
      </w:r>
      <w:r w:rsidR="0014672F">
        <w:rPr>
          <w:rFonts w:ascii="Helvetica, Arial, sans-serif" w:hAnsi="Helvetica, Arial, sans-serif"/>
          <w:color w:val="000000"/>
          <w:sz w:val="28"/>
          <w:szCs w:val="28"/>
        </w:rPr>
        <w:t>n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shya dit 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alors </w:t>
      </w:r>
      <w:r w:rsidR="00D17BC8">
        <w:rPr>
          <w:rFonts w:ascii="Helvetica, Arial, sans-serif" w:hAnsi="Helvetica, Arial, sans-serif"/>
          <w:color w:val="000000"/>
          <w:sz w:val="28"/>
          <w:szCs w:val="28"/>
        </w:rPr>
        <w:t>au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rocher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de s'ouvrir pour que son f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>rère rentre....L</w:t>
      </w:r>
      <w:r w:rsidR="00D17BC8">
        <w:rPr>
          <w:rFonts w:ascii="Helvetica, Arial, sans-serif" w:hAnsi="Helvetica, Arial, sans-serif"/>
          <w:color w:val="000000"/>
          <w:sz w:val="28"/>
          <w:szCs w:val="28"/>
        </w:rPr>
        <w:t>e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rocher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 s'ouvrit et N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ya</w:t>
      </w:r>
      <w:r w:rsidR="0014672F">
        <w:rPr>
          <w:rFonts w:ascii="Helvetica, Arial, sans-serif" w:hAnsi="Helvetica, Arial, sans-serif"/>
          <w:color w:val="000000"/>
          <w:sz w:val="28"/>
          <w:szCs w:val="28"/>
        </w:rPr>
        <w:t>n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shya v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i</w:t>
      </w:r>
      <w:r w:rsidR="004D55A6">
        <w:rPr>
          <w:rFonts w:ascii="Helvetica, Arial, sans-serif" w:hAnsi="Helvetica, Arial, sans-serif"/>
          <w:color w:val="000000"/>
          <w:sz w:val="28"/>
          <w:szCs w:val="28"/>
        </w:rPr>
        <w:t>t que c'était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14672F">
        <w:rPr>
          <w:rFonts w:ascii="Helvetica, Arial, sans-serif" w:hAnsi="Helvetica, Arial, sans-serif"/>
          <w:color w:val="000000"/>
          <w:sz w:val="28"/>
          <w:szCs w:val="28"/>
        </w:rPr>
        <w:t>la méchante hyène</w:t>
      </w:r>
      <w:r w:rsidR="004D55A6">
        <w:rPr>
          <w:rFonts w:ascii="Helvetica, Arial, sans-serif" w:hAnsi="Helvetica, Arial, sans-serif"/>
          <w:color w:val="000000"/>
          <w:sz w:val="28"/>
          <w:szCs w:val="28"/>
        </w:rPr>
        <w:t xml:space="preserve"> qui était 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entré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>e.... Nyashya s'écria : " M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a vie est fini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 xml:space="preserve">e ! " Elle demanda à la bête 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: 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>"G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rand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-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père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, </w:t>
      </w:r>
      <w:r w:rsidR="00C04DF6">
        <w:rPr>
          <w:rFonts w:ascii="Helvetica, Arial, sans-serif" w:hAnsi="Helvetica, Arial, sans-serif"/>
          <w:color w:val="000000"/>
          <w:sz w:val="28"/>
          <w:szCs w:val="28"/>
        </w:rPr>
        <w:t xml:space="preserve">veux-tu que je grille des pépins de </w:t>
      </w:r>
      <w:r w:rsidR="00D17BC8">
        <w:rPr>
          <w:rFonts w:ascii="Helvetica, Arial, sans-serif" w:hAnsi="Helvetica, Arial, sans-serif"/>
          <w:color w:val="000000"/>
          <w:sz w:val="28"/>
          <w:szCs w:val="28"/>
        </w:rPr>
        <w:t xml:space="preserve">courge tendre 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pour toi ?</w:t>
      </w:r>
      <w:r w:rsidR="00262364">
        <w:rPr>
          <w:rFonts w:ascii="Helvetica, Arial, sans-serif" w:hAnsi="Helvetica, Arial, sans-serif"/>
          <w:color w:val="000000"/>
          <w:sz w:val="28"/>
          <w:szCs w:val="28"/>
        </w:rPr>
        <w:t xml:space="preserve">" </w:t>
      </w:r>
      <w:r w:rsidR="00C04DF6">
        <w:rPr>
          <w:rFonts w:ascii="Helvetica, Arial, sans-serif" w:hAnsi="Helvetica, Arial, sans-serif"/>
          <w:color w:val="000000"/>
          <w:sz w:val="28"/>
          <w:szCs w:val="28"/>
        </w:rPr>
        <w:t xml:space="preserve">L'hyène répondit par l'affirmative. </w:t>
      </w:r>
      <w:r w:rsidR="00C04DF6">
        <w:rPr>
          <w:rFonts w:ascii="Helvetica, Arial, sans-serif" w:hAnsi="Helvetica, Arial, sans-serif" w:hint="eastAsia"/>
          <w:color w:val="000000"/>
          <w:sz w:val="28"/>
          <w:szCs w:val="28"/>
        </w:rPr>
        <w:t>L</w:t>
      </w:r>
      <w:r w:rsidR="00C04DF6">
        <w:rPr>
          <w:rFonts w:ascii="Helvetica, Arial, sans-serif" w:hAnsi="Helvetica, Arial, sans-serif"/>
          <w:color w:val="000000"/>
          <w:sz w:val="28"/>
          <w:szCs w:val="28"/>
        </w:rPr>
        <w:t xml:space="preserve">a jeune fille prit un pot et grilla les pépins. </w:t>
      </w:r>
      <w:r w:rsidR="00C04DF6">
        <w:rPr>
          <w:rFonts w:ascii="Helvetica, Arial, sans-serif" w:hAnsi="Helvetica, Arial, sans-serif" w:hint="eastAsia"/>
          <w:color w:val="000000"/>
          <w:sz w:val="28"/>
          <w:szCs w:val="28"/>
        </w:rPr>
        <w:t>E</w:t>
      </w:r>
      <w:r w:rsidR="00C04DF6">
        <w:rPr>
          <w:rFonts w:ascii="Helvetica, Arial, sans-serif" w:hAnsi="Helvetica, Arial, sans-serif"/>
          <w:color w:val="000000"/>
          <w:sz w:val="28"/>
          <w:szCs w:val="28"/>
        </w:rPr>
        <w:t xml:space="preserve">lle dit alors :"Grand-père, quand un pépin grillé sautera vers l'extérieur, il sera pour toi. </w:t>
      </w:r>
      <w:r w:rsidR="00C04DF6">
        <w:rPr>
          <w:rFonts w:ascii="Helvetica, Arial, sans-serif" w:hAnsi="Helvetica, Arial, sans-serif" w:hint="eastAsia"/>
          <w:color w:val="000000"/>
          <w:sz w:val="28"/>
          <w:szCs w:val="28"/>
        </w:rPr>
        <w:t>C</w:t>
      </w:r>
      <w:r w:rsidR="00C04DF6">
        <w:rPr>
          <w:rFonts w:ascii="Helvetica, Arial, sans-serif" w:hAnsi="Helvetica, Arial, sans-serif"/>
          <w:color w:val="000000"/>
          <w:sz w:val="28"/>
          <w:szCs w:val="28"/>
        </w:rPr>
        <w:t xml:space="preserve">elui qui sautera vers l'intérieur sera pour moi et je garderai le reste pour mon frère." </w:t>
      </w:r>
      <w:r w:rsidR="00C04DF6">
        <w:rPr>
          <w:rFonts w:ascii="Helvetica, Arial, sans-serif" w:hAnsi="Helvetica, Arial, sans-serif" w:hint="eastAsia"/>
          <w:color w:val="000000"/>
          <w:sz w:val="28"/>
          <w:szCs w:val="28"/>
        </w:rPr>
        <w:t>L</w:t>
      </w:r>
      <w:r w:rsidR="00C04DF6">
        <w:rPr>
          <w:rFonts w:ascii="Helvetica, Arial, sans-serif" w:hAnsi="Helvetica, Arial, sans-serif"/>
          <w:color w:val="000000"/>
          <w:sz w:val="28"/>
          <w:szCs w:val="28"/>
        </w:rPr>
        <w:t xml:space="preserve">a bête accepta la proposition. </w:t>
      </w:r>
      <w:r w:rsidR="00C04DF6">
        <w:rPr>
          <w:rFonts w:ascii="Helvetica, Arial, sans-serif" w:hAnsi="Helvetica, Arial, sans-serif" w:hint="eastAsia"/>
          <w:color w:val="000000"/>
          <w:sz w:val="28"/>
          <w:szCs w:val="28"/>
        </w:rPr>
        <w:t>E</w:t>
      </w:r>
      <w:r w:rsidR="00C04DF6">
        <w:rPr>
          <w:rFonts w:ascii="Helvetica, Arial, sans-serif" w:hAnsi="Helvetica, Arial, sans-serif"/>
          <w:color w:val="000000"/>
          <w:sz w:val="28"/>
          <w:szCs w:val="28"/>
        </w:rPr>
        <w:t xml:space="preserve">t elle grilla les pépins. </w:t>
      </w:r>
      <w:r w:rsidR="00C04DF6">
        <w:rPr>
          <w:rFonts w:ascii="Helvetica, Arial, sans-serif" w:hAnsi="Helvetica, Arial, sans-serif" w:hint="eastAsia"/>
          <w:color w:val="000000"/>
          <w:sz w:val="28"/>
          <w:szCs w:val="28"/>
        </w:rPr>
        <w:t>L</w:t>
      </w:r>
      <w:r w:rsidR="00C04DF6">
        <w:rPr>
          <w:rFonts w:ascii="Helvetica, Arial, sans-serif" w:hAnsi="Helvetica, Arial, sans-serif"/>
          <w:color w:val="000000"/>
          <w:sz w:val="28"/>
          <w:szCs w:val="28"/>
        </w:rPr>
        <w:t xml:space="preserve">'un d'eux sauta vers l'extérieur et Nyanshya </w:t>
      </w:r>
      <w:r w:rsidR="00C04DF6">
        <w:rPr>
          <w:rFonts w:ascii="Helvetica, Arial, sans-serif" w:hAnsi="Helvetica, Arial, sans-serif"/>
          <w:color w:val="000000"/>
          <w:sz w:val="28"/>
          <w:szCs w:val="28"/>
        </w:rPr>
        <w:lastRenderedPageBreak/>
        <w:t xml:space="preserve">demanda à la bête d'aller le chercher à l'extérieur. </w:t>
      </w:r>
      <w:r w:rsidR="00C04DF6">
        <w:rPr>
          <w:rFonts w:ascii="Helvetica, Arial, sans-serif" w:hAnsi="Helvetica, Arial, sans-serif" w:hint="eastAsia"/>
          <w:color w:val="000000"/>
          <w:sz w:val="28"/>
          <w:szCs w:val="28"/>
        </w:rPr>
        <w:t>D</w:t>
      </w:r>
      <w:r w:rsidR="00C04DF6">
        <w:rPr>
          <w:rFonts w:ascii="Helvetica, Arial, sans-serif" w:hAnsi="Helvetica, Arial, sans-serif" w:hint="eastAsia"/>
          <w:color w:val="000000"/>
          <w:sz w:val="28"/>
          <w:szCs w:val="28"/>
        </w:rPr>
        <w:t>è</w:t>
      </w:r>
      <w:r w:rsidR="00C04DF6">
        <w:rPr>
          <w:rFonts w:ascii="Helvetica, Arial, sans-serif" w:hAnsi="Helvetica, Arial, sans-serif" w:hint="eastAsia"/>
          <w:color w:val="000000"/>
          <w:sz w:val="28"/>
          <w:szCs w:val="28"/>
        </w:rPr>
        <w:t xml:space="preserve">s </w:t>
      </w:r>
      <w:r w:rsidR="00C04DF6">
        <w:rPr>
          <w:rFonts w:ascii="Helvetica, Arial, sans-serif" w:hAnsi="Helvetica, Arial, sans-serif"/>
          <w:color w:val="000000"/>
          <w:sz w:val="28"/>
          <w:szCs w:val="28"/>
        </w:rPr>
        <w:t xml:space="preserve">que la bête fut sortie, Nyanshya demanda </w:t>
      </w:r>
      <w:r w:rsidR="00172632">
        <w:rPr>
          <w:rFonts w:ascii="Helvetica, Arial, sans-serif" w:hAnsi="Helvetica, Arial, sans-serif"/>
          <w:color w:val="000000"/>
          <w:sz w:val="28"/>
          <w:szCs w:val="28"/>
        </w:rPr>
        <w:t>au</w:t>
      </w:r>
      <w:r w:rsidR="00C04DF6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rocher</w:t>
      </w:r>
      <w:r w:rsidR="00C04DF6">
        <w:rPr>
          <w:rFonts w:ascii="Helvetica, Arial, sans-serif" w:hAnsi="Helvetica, Arial, sans-serif"/>
          <w:color w:val="000000"/>
          <w:sz w:val="28"/>
          <w:szCs w:val="28"/>
        </w:rPr>
        <w:t xml:space="preserve"> de se fermer. </w:t>
      </w:r>
      <w:r w:rsidR="00690074">
        <w:rPr>
          <w:rFonts w:ascii="Helvetica, Arial, sans-serif" w:hAnsi="Helvetica, Arial, sans-serif" w:hint="eastAsia"/>
          <w:color w:val="000000"/>
          <w:sz w:val="28"/>
          <w:szCs w:val="28"/>
        </w:rPr>
        <w:t>E</w:t>
      </w:r>
      <w:r w:rsidR="00690074">
        <w:rPr>
          <w:rFonts w:ascii="Helvetica, Arial, sans-serif" w:hAnsi="Helvetica, Arial, sans-serif"/>
          <w:color w:val="000000"/>
          <w:sz w:val="28"/>
          <w:szCs w:val="28"/>
        </w:rPr>
        <w:t>lle resta donc à l'intérieur tandis que la bête s'en allait.</w:t>
      </w:r>
    </w:p>
    <w:p w:rsidR="00690074" w:rsidRDefault="00690074" w:rsidP="00C04DF6">
      <w:pPr>
        <w:pStyle w:val="Textbody"/>
        <w:jc w:val="both"/>
        <w:rPr>
          <w:rFonts w:ascii="Helvetica, Arial, sans-serif" w:hAnsi="Helvetica, Arial, sans-serif"/>
          <w:color w:val="000000"/>
          <w:sz w:val="28"/>
          <w:szCs w:val="28"/>
        </w:rPr>
      </w:pPr>
      <w:r>
        <w:rPr>
          <w:rFonts w:ascii="Helvetica, Arial, sans-serif" w:hAnsi="Helvetica, Arial, sans-serif" w:hint="eastAsia"/>
          <w:color w:val="000000"/>
          <w:sz w:val="28"/>
          <w:szCs w:val="28"/>
        </w:rPr>
        <w:t>L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e soir, quand son frère revint, il l'appela comme d'habitude. </w:t>
      </w:r>
      <w:r>
        <w:rPr>
          <w:rFonts w:ascii="Helvetica, Arial, sans-serif" w:hAnsi="Helvetica, Arial, sans-serif" w:hint="eastAsia"/>
          <w:color w:val="000000"/>
          <w:sz w:val="28"/>
          <w:szCs w:val="28"/>
        </w:rPr>
        <w:t>M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ais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 xml:space="preserve">la jeune fille 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eut peur en croyant que c'était la bête qui revenait. </w:t>
      </w:r>
      <w:r>
        <w:rPr>
          <w:rFonts w:ascii="Helvetica, Arial, sans-serif" w:hAnsi="Helvetica, Arial, sans-serif" w:hint="eastAsia"/>
          <w:color w:val="000000"/>
          <w:sz w:val="28"/>
          <w:szCs w:val="28"/>
        </w:rPr>
        <w:t>S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on frère continua à appeler jusqu'à ce que sa sœur reconnaisse </w:t>
      </w:r>
      <w:r w:rsidR="001E2CEB">
        <w:rPr>
          <w:rFonts w:ascii="Helvetica, Arial, sans-serif" w:hAnsi="Helvetica, Arial, sans-serif"/>
          <w:color w:val="000000"/>
          <w:sz w:val="28"/>
          <w:szCs w:val="28"/>
        </w:rPr>
        <w:t>sa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voix. </w:t>
      </w:r>
      <w:r>
        <w:rPr>
          <w:rFonts w:ascii="Helvetica, Arial, sans-serif" w:hAnsi="Helvetica, Arial, sans-serif" w:hint="eastAsia"/>
          <w:color w:val="000000"/>
          <w:sz w:val="28"/>
          <w:szCs w:val="28"/>
        </w:rPr>
        <w:t>E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lle ouvrit alors la porte. </w:t>
      </w:r>
      <w:r>
        <w:rPr>
          <w:rFonts w:ascii="Helvetica, Arial, sans-serif" w:hAnsi="Helvetica, Arial, sans-serif" w:hint="eastAsia"/>
          <w:color w:val="000000"/>
          <w:sz w:val="28"/>
          <w:szCs w:val="28"/>
        </w:rPr>
        <w:t>Q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uand Baba entra, il trouva sa sœur terrifiée. </w:t>
      </w:r>
      <w:r>
        <w:rPr>
          <w:rFonts w:ascii="Helvetica, Arial, sans-serif" w:hAnsi="Helvetica, Arial, sans-serif" w:hint="eastAsia"/>
          <w:color w:val="000000"/>
          <w:sz w:val="28"/>
          <w:szCs w:val="28"/>
        </w:rPr>
        <w:t>E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t elle lui raconta ce qui s'était </w:t>
      </w:r>
      <w:r w:rsidR="001E2CEB">
        <w:rPr>
          <w:rFonts w:ascii="Helvetica, Arial, sans-serif" w:hAnsi="Helvetica, Arial, sans-serif"/>
          <w:color w:val="000000"/>
          <w:sz w:val="28"/>
          <w:szCs w:val="28"/>
        </w:rPr>
        <w:t>passé</w:t>
      </w:r>
      <w:r>
        <w:rPr>
          <w:rFonts w:ascii="Helvetica, Arial, sans-serif" w:hAnsi="Helvetica, Arial, sans-serif"/>
          <w:color w:val="000000"/>
          <w:sz w:val="28"/>
          <w:szCs w:val="28"/>
        </w:rPr>
        <w:t>, comment elle avait ouvert la porte d</w:t>
      </w:r>
      <w:r w:rsidR="00AD68F0">
        <w:rPr>
          <w:rFonts w:ascii="Helvetica, Arial, sans-serif" w:hAnsi="Helvetica, Arial, sans-serif"/>
          <w:color w:val="000000"/>
          <w:sz w:val="28"/>
          <w:szCs w:val="28"/>
        </w:rPr>
        <w:t>u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rocher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après que la méchante hyène eut imité sa voix et comment la ruse qu'elle avait utilisée pour sortir la méchante hyène</w:t>
      </w:r>
      <w:r w:rsidR="001E2CEB">
        <w:rPr>
          <w:rFonts w:ascii="Helvetica, Arial, sans-serif" w:hAnsi="Helvetica, Arial, sans-serif"/>
          <w:color w:val="000000"/>
          <w:sz w:val="28"/>
          <w:szCs w:val="28"/>
        </w:rPr>
        <w:t xml:space="preserve"> l'en avait débarrassé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. </w:t>
      </w:r>
      <w:r>
        <w:rPr>
          <w:rFonts w:ascii="Helvetica, Arial, sans-serif" w:hAnsi="Helvetica, Arial, sans-serif" w:hint="eastAsia"/>
          <w:color w:val="000000"/>
          <w:sz w:val="28"/>
          <w:szCs w:val="28"/>
        </w:rPr>
        <w:t>E</w:t>
      </w:r>
      <w:r>
        <w:rPr>
          <w:rFonts w:ascii="Helvetica, Arial, sans-serif" w:hAnsi="Helvetica, Arial, sans-serif"/>
          <w:color w:val="000000"/>
          <w:sz w:val="28"/>
          <w:szCs w:val="28"/>
        </w:rPr>
        <w:t>lle ajouta qu'en partant la méchante hyène avait promis de revenir pour la manger.</w:t>
      </w:r>
    </w:p>
    <w:p w:rsidR="00690074" w:rsidRDefault="0066572C" w:rsidP="00C04DF6">
      <w:pPr>
        <w:pStyle w:val="Textbody"/>
        <w:jc w:val="both"/>
        <w:rPr>
          <w:rFonts w:ascii="Helvetica, Arial, sans-serif" w:hAnsi="Helvetica, Arial, sans-serif"/>
          <w:color w:val="000000"/>
          <w:sz w:val="28"/>
          <w:szCs w:val="28"/>
        </w:rPr>
      </w:pPr>
      <w:r>
        <w:rPr>
          <w:rFonts w:ascii="Helvetica, Arial, sans-serif" w:hAnsi="Helvetica, Arial, sans-serif" w:hint="eastAsia"/>
          <w:color w:val="000000"/>
          <w:sz w:val="28"/>
          <w:szCs w:val="28"/>
        </w:rPr>
        <w:t>S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on frère, armé d'une lance et d'une machette, passa toute la journée </w:t>
      </w:r>
      <w:r w:rsidR="003B7C98">
        <w:rPr>
          <w:rFonts w:ascii="Helvetica, Arial, sans-serif" w:hAnsi="Helvetica, Arial, sans-serif"/>
          <w:color w:val="000000"/>
          <w:sz w:val="28"/>
          <w:szCs w:val="28"/>
        </w:rPr>
        <w:t xml:space="preserve">suivante </w:t>
      </w:r>
      <w:r>
        <w:rPr>
          <w:rFonts w:ascii="Helvetica, Arial, sans-serif" w:hAnsi="Helvetica, Arial, sans-serif"/>
          <w:color w:val="000000"/>
          <w:sz w:val="28"/>
          <w:szCs w:val="28"/>
        </w:rPr>
        <w:t>à l'intérieur d</w:t>
      </w:r>
      <w:r w:rsidR="00AD68F0">
        <w:rPr>
          <w:rFonts w:ascii="Helvetica, Arial, sans-serif" w:hAnsi="Helvetica, Arial, sans-serif"/>
          <w:color w:val="000000"/>
          <w:sz w:val="28"/>
          <w:szCs w:val="28"/>
        </w:rPr>
        <w:t>u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rocher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, décidé à tuer la méchante hyène. </w:t>
      </w:r>
      <w:r>
        <w:rPr>
          <w:rFonts w:ascii="Helvetica, Arial, sans-serif" w:hAnsi="Helvetica, Arial, sans-serif" w:hint="eastAsia"/>
          <w:color w:val="000000"/>
          <w:sz w:val="28"/>
          <w:szCs w:val="28"/>
        </w:rPr>
        <w:t>M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ais celle-ci les avait entendus et pendant trois jours elle ne se présenta pas.  </w:t>
      </w:r>
    </w:p>
    <w:p w:rsidR="0066572C" w:rsidRDefault="0066572C" w:rsidP="00C04DF6">
      <w:pPr>
        <w:pStyle w:val="Textbody"/>
        <w:jc w:val="both"/>
        <w:rPr>
          <w:rFonts w:ascii="Helvetica, Arial, sans-serif" w:hAnsi="Helvetica, Arial, sans-serif"/>
          <w:color w:val="000000"/>
          <w:sz w:val="28"/>
          <w:szCs w:val="28"/>
        </w:rPr>
      </w:pPr>
      <w:r>
        <w:rPr>
          <w:rFonts w:ascii="Helvetica, Arial, sans-serif" w:hAnsi="Helvetica, Arial, sans-serif" w:hint="eastAsia"/>
          <w:color w:val="000000"/>
          <w:sz w:val="28"/>
          <w:szCs w:val="28"/>
        </w:rPr>
        <w:t>L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a faim commença à les tenailler. </w:t>
      </w:r>
      <w:r>
        <w:rPr>
          <w:rFonts w:ascii="Helvetica, Arial, sans-serif" w:hAnsi="Helvetica, Arial, sans-serif" w:hint="eastAsia"/>
          <w:color w:val="000000"/>
          <w:sz w:val="28"/>
          <w:szCs w:val="28"/>
        </w:rPr>
        <w:t>B</w:t>
      </w:r>
      <w:r>
        <w:rPr>
          <w:rFonts w:ascii="Helvetica, Arial, sans-serif" w:hAnsi="Helvetica, Arial, sans-serif"/>
          <w:color w:val="000000"/>
          <w:sz w:val="28"/>
          <w:szCs w:val="28"/>
        </w:rPr>
        <w:t>aba demanda à sa sœur si elle n'avait pas été victime d'hallucinations</w:t>
      </w:r>
      <w:r w:rsidR="003B7C98">
        <w:rPr>
          <w:rFonts w:ascii="Helvetica, Arial, sans-serif" w:hAnsi="Helvetica, Arial, sans-serif"/>
          <w:color w:val="000000"/>
          <w:sz w:val="28"/>
          <w:szCs w:val="28"/>
        </w:rPr>
        <w:t xml:space="preserve"> à cause de la peur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. </w:t>
      </w:r>
      <w:r w:rsidR="003B7C98">
        <w:rPr>
          <w:rFonts w:ascii="Helvetica, Arial, sans-serif" w:hAnsi="Helvetica, Arial, sans-serif" w:hint="eastAsia"/>
          <w:color w:val="000000"/>
          <w:sz w:val="28"/>
          <w:szCs w:val="28"/>
        </w:rPr>
        <w:t>E</w:t>
      </w:r>
      <w:r w:rsidR="003B7C98">
        <w:rPr>
          <w:rFonts w:ascii="Helvetica, Arial, sans-serif" w:hAnsi="Helvetica, Arial, sans-serif"/>
          <w:color w:val="000000"/>
          <w:sz w:val="28"/>
          <w:szCs w:val="28"/>
        </w:rPr>
        <w:t>t il repartit à la chasse.</w:t>
      </w:r>
    </w:p>
    <w:p w:rsidR="00073837" w:rsidRDefault="00543419" w:rsidP="00C04DF6">
      <w:pPr>
        <w:pStyle w:val="Textbody"/>
        <w:jc w:val="both"/>
        <w:rPr>
          <w:rFonts w:hint="eastAsia"/>
        </w:rPr>
      </w:pPr>
      <w:r>
        <w:rPr>
          <w:rFonts w:ascii="Helvetica, Arial, sans-serif" w:hAnsi="Helvetica, Arial, sans-serif" w:hint="eastAsia"/>
          <w:color w:val="000000"/>
          <w:sz w:val="28"/>
          <w:szCs w:val="28"/>
        </w:rPr>
        <w:t>A</w:t>
      </w:r>
      <w:r>
        <w:rPr>
          <w:rFonts w:ascii="Helvetica, Arial, sans-serif" w:hAnsi="Helvetica, Arial, sans-serif"/>
          <w:color w:val="000000"/>
          <w:sz w:val="28"/>
          <w:szCs w:val="28"/>
        </w:rPr>
        <w:t>lors que Baba n'était pas encore revenu, l</w:t>
      </w:r>
      <w:r w:rsidR="0029343A">
        <w:rPr>
          <w:rFonts w:ascii="Helvetica, Arial, sans-serif" w:hAnsi="Helvetica, Arial, sans-serif"/>
          <w:color w:val="000000"/>
          <w:sz w:val="28"/>
          <w:szCs w:val="28"/>
        </w:rPr>
        <w:t xml:space="preserve">a </w:t>
      </w:r>
      <w:r>
        <w:rPr>
          <w:rFonts w:ascii="Helvetica, Arial, sans-serif" w:hAnsi="Helvetica, Arial, sans-serif"/>
          <w:color w:val="000000"/>
          <w:sz w:val="28"/>
          <w:szCs w:val="28"/>
        </w:rPr>
        <w:t>méchante hyène revint et l'imita.</w:t>
      </w:r>
      <w:r w:rsidR="0029343A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>
        <w:rPr>
          <w:rFonts w:ascii="Helvetica, Arial, sans-serif" w:hAnsi="Helvetica, Arial, sans-serif" w:hint="eastAsia"/>
          <w:color w:val="000000"/>
          <w:sz w:val="28"/>
          <w:szCs w:val="28"/>
        </w:rPr>
        <w:t>C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royant que c'était son frère qui revenait, la jeune fille demanda </w:t>
      </w:r>
      <w:r w:rsidR="00AD68F0">
        <w:rPr>
          <w:rFonts w:ascii="Helvetica, Arial, sans-serif" w:hAnsi="Helvetica, Arial, sans-serif"/>
          <w:color w:val="000000"/>
          <w:sz w:val="28"/>
          <w:szCs w:val="28"/>
        </w:rPr>
        <w:t>au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rocher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de s'ouvrir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. Mais elle se trouva 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 xml:space="preserve">face à la 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méchante hyène et 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>elle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commen</w:t>
      </w:r>
      <w:r>
        <w:rPr>
          <w:rFonts w:ascii="Helvetica, Arial, sans-serif" w:hAnsi="Helvetica, Arial, sans-serif"/>
          <w:color w:val="000000"/>
          <w:sz w:val="28"/>
          <w:szCs w:val="28"/>
        </w:rPr>
        <w:t>ça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à trembler et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 xml:space="preserve"> se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di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>t que cette fois  s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a vie </w:t>
      </w:r>
      <w:r>
        <w:rPr>
          <w:rFonts w:ascii="Helvetica, Arial, sans-serif" w:hAnsi="Helvetica, Arial, sans-serif"/>
          <w:color w:val="000000"/>
          <w:sz w:val="28"/>
          <w:szCs w:val="28"/>
        </w:rPr>
        <w:t>étai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t 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 xml:space="preserve">bien 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fini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>e.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 xml:space="preserve">Elle essaya de négocier comme auparavant mais la </w:t>
      </w:r>
      <w:r>
        <w:rPr>
          <w:rFonts w:ascii="Helvetica, Arial, sans-serif" w:hAnsi="Helvetica, Arial, sans-serif"/>
          <w:color w:val="000000"/>
          <w:sz w:val="28"/>
          <w:szCs w:val="28"/>
        </w:rPr>
        <w:t>bête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refusa t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>oute négociation</w:t>
      </w:r>
      <w:r>
        <w:rPr>
          <w:rFonts w:ascii="Helvetica, Arial, sans-serif" w:hAnsi="Helvetica, Arial, sans-serif"/>
          <w:color w:val="000000"/>
          <w:sz w:val="28"/>
          <w:szCs w:val="28"/>
        </w:rPr>
        <w:t>.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Et 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 xml:space="preserve">elle 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dévora 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>la pauvre N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ya</w:t>
      </w:r>
      <w:r>
        <w:rPr>
          <w:rFonts w:ascii="Helvetica, Arial, sans-serif" w:hAnsi="Helvetica, Arial, sans-serif"/>
          <w:color w:val="000000"/>
          <w:sz w:val="28"/>
          <w:szCs w:val="28"/>
        </w:rPr>
        <w:t>n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shya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>.</w:t>
      </w:r>
    </w:p>
    <w:p w:rsidR="00073837" w:rsidRDefault="005575A2" w:rsidP="00C04DF6">
      <w:pPr>
        <w:pStyle w:val="Textbody"/>
        <w:jc w:val="both"/>
        <w:rPr>
          <w:rFonts w:ascii="Helvetica, Arial, sans-serif" w:hAnsi="Helvetica, Arial, sans-serif"/>
          <w:color w:val="000000"/>
          <w:sz w:val="28"/>
          <w:szCs w:val="28"/>
        </w:rPr>
      </w:pPr>
      <w:r>
        <w:rPr>
          <w:rFonts w:ascii="Helvetica, Arial, sans-serif" w:hAnsi="Helvetica, Arial, sans-serif"/>
          <w:color w:val="000000"/>
          <w:sz w:val="28"/>
          <w:szCs w:val="28"/>
        </w:rPr>
        <w:t>Lorsque B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aba rentr</w:t>
      </w:r>
      <w:r w:rsidR="00A45805">
        <w:rPr>
          <w:rFonts w:ascii="Helvetica, Arial, sans-serif" w:hAnsi="Helvetica, Arial, sans-serif"/>
          <w:color w:val="000000"/>
          <w:sz w:val="28"/>
          <w:szCs w:val="28"/>
        </w:rPr>
        <w:t>a, il chanta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pour que la porte s'ou</w:t>
      </w:r>
      <w:r>
        <w:rPr>
          <w:rFonts w:ascii="Helvetica, Arial, sans-serif" w:hAnsi="Helvetica, Arial, sans-serif"/>
          <w:color w:val="000000"/>
          <w:sz w:val="28"/>
          <w:szCs w:val="28"/>
        </w:rPr>
        <w:t>vr</w:t>
      </w:r>
      <w:r w:rsidR="00A45805">
        <w:rPr>
          <w:rFonts w:ascii="Helvetica, Arial, sans-serif" w:hAnsi="Helvetica, Arial, sans-serif"/>
          <w:color w:val="000000"/>
          <w:sz w:val="28"/>
          <w:szCs w:val="28"/>
        </w:rPr>
        <w:t>ît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, mais personne ne </w:t>
      </w:r>
      <w:r w:rsidR="00A45805">
        <w:rPr>
          <w:rFonts w:ascii="Helvetica, Arial, sans-serif" w:hAnsi="Helvetica, Arial, sans-serif"/>
          <w:color w:val="000000"/>
          <w:sz w:val="28"/>
          <w:szCs w:val="28"/>
        </w:rPr>
        <w:t>répondit</w:t>
      </w:r>
      <w:r>
        <w:rPr>
          <w:rFonts w:ascii="Helvetica, Arial, sans-serif" w:hAnsi="Helvetica, Arial, sans-serif"/>
          <w:color w:val="000000"/>
          <w:sz w:val="28"/>
          <w:szCs w:val="28"/>
        </w:rPr>
        <w:t>. Il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fini</w:t>
      </w:r>
      <w:r>
        <w:rPr>
          <w:rFonts w:ascii="Helvetica, Arial, sans-serif" w:hAnsi="Helvetica, Arial, sans-serif"/>
          <w:color w:val="000000"/>
          <w:sz w:val="28"/>
          <w:szCs w:val="28"/>
        </w:rPr>
        <w:t>t</w:t>
      </w:r>
      <w:r w:rsidR="004D55A6">
        <w:rPr>
          <w:rFonts w:ascii="Helvetica, Arial, sans-serif" w:hAnsi="Helvetica, Arial, sans-serif"/>
          <w:color w:val="000000"/>
          <w:sz w:val="28"/>
          <w:szCs w:val="28"/>
        </w:rPr>
        <w:t xml:space="preserve"> par ouvr</w:t>
      </w:r>
      <w:r w:rsidR="00A45805">
        <w:rPr>
          <w:rFonts w:ascii="Helvetica, Arial, sans-serif" w:hAnsi="Helvetica, Arial, sans-serif"/>
          <w:color w:val="000000"/>
          <w:sz w:val="28"/>
          <w:szCs w:val="28"/>
        </w:rPr>
        <w:t>ir l</w:t>
      </w:r>
      <w:r w:rsidR="00AD68F0">
        <w:rPr>
          <w:rFonts w:ascii="Helvetica, Arial, sans-serif" w:hAnsi="Helvetica, Arial, sans-serif"/>
          <w:color w:val="000000"/>
          <w:sz w:val="28"/>
          <w:szCs w:val="28"/>
        </w:rPr>
        <w:t>e</w:t>
      </w:r>
      <w:r w:rsidR="00A45805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E7301A">
        <w:rPr>
          <w:rFonts w:ascii="Helvetica, Arial, sans-serif" w:hAnsi="Helvetica, Arial, sans-serif"/>
          <w:color w:val="000000"/>
          <w:sz w:val="28"/>
          <w:szCs w:val="28"/>
        </w:rPr>
        <w:t>rocher</w:t>
      </w:r>
      <w:r w:rsidR="00A45805">
        <w:rPr>
          <w:rFonts w:ascii="Helvetica, Arial, sans-serif" w:hAnsi="Helvetica, Arial, sans-serif"/>
          <w:color w:val="000000"/>
          <w:sz w:val="28"/>
          <w:szCs w:val="28"/>
        </w:rPr>
        <w:t xml:space="preserve"> et une fois entré, il fit du feu. </w:t>
      </w:r>
      <w:r w:rsidR="00A45805">
        <w:rPr>
          <w:rFonts w:ascii="Helvetica, Arial, sans-serif" w:hAnsi="Helvetica, Arial, sans-serif" w:hint="eastAsia"/>
          <w:color w:val="000000"/>
          <w:sz w:val="28"/>
          <w:szCs w:val="28"/>
        </w:rPr>
        <w:t>C</w:t>
      </w:r>
      <w:r w:rsidR="00A45805">
        <w:rPr>
          <w:rFonts w:ascii="Helvetica, Arial, sans-serif" w:hAnsi="Helvetica, Arial, sans-serif"/>
          <w:color w:val="000000"/>
          <w:sz w:val="28"/>
          <w:szCs w:val="28"/>
        </w:rPr>
        <w:t>'est alors qu'il v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it </w:t>
      </w:r>
      <w:r w:rsidR="00A45805">
        <w:rPr>
          <w:rFonts w:ascii="Helvetica, Arial, sans-serif" w:hAnsi="Helvetica, Arial, sans-serif"/>
          <w:color w:val="000000"/>
          <w:sz w:val="28"/>
          <w:szCs w:val="28"/>
        </w:rPr>
        <w:t>la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jambe </w:t>
      </w:r>
      <w:r w:rsidR="00A45805">
        <w:rPr>
          <w:rFonts w:ascii="Helvetica, Arial, sans-serif" w:hAnsi="Helvetica, Arial, sans-serif"/>
          <w:color w:val="000000"/>
          <w:sz w:val="28"/>
          <w:szCs w:val="28"/>
        </w:rPr>
        <w:t xml:space="preserve">de sa sœur 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qui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A45805">
        <w:rPr>
          <w:rFonts w:ascii="Helvetica, Arial, sans-serif" w:hAnsi="Helvetica, Arial, sans-serif"/>
          <w:color w:val="000000"/>
          <w:sz w:val="28"/>
          <w:szCs w:val="28"/>
        </w:rPr>
        <w:t>pendait du plafond ; il crut qu'elle s'était réfugiée dans le plafond à cause de la peur.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A45805">
        <w:rPr>
          <w:rFonts w:ascii="Helvetica, Arial, sans-serif" w:hAnsi="Helvetica, Arial, sans-serif" w:hint="eastAsia"/>
          <w:color w:val="000000"/>
          <w:sz w:val="28"/>
          <w:szCs w:val="28"/>
        </w:rPr>
        <w:t>M</w:t>
      </w:r>
      <w:r w:rsidR="00A45805">
        <w:rPr>
          <w:rFonts w:ascii="Helvetica, Arial, sans-serif" w:hAnsi="Helvetica, Arial, sans-serif"/>
          <w:color w:val="000000"/>
          <w:sz w:val="28"/>
          <w:szCs w:val="28"/>
        </w:rPr>
        <w:t xml:space="preserve">ais en même temps, il sentit que du sang lui tombait dessus. </w:t>
      </w:r>
      <w:r w:rsidR="00A45805">
        <w:rPr>
          <w:rFonts w:ascii="Helvetica, Arial, sans-serif" w:hAnsi="Helvetica, Arial, sans-serif" w:hint="eastAsia"/>
          <w:color w:val="000000"/>
          <w:sz w:val="28"/>
          <w:szCs w:val="28"/>
        </w:rPr>
        <w:t>A</w:t>
      </w:r>
      <w:r w:rsidR="00A45805">
        <w:rPr>
          <w:rFonts w:ascii="Helvetica, Arial, sans-serif" w:hAnsi="Helvetica, Arial, sans-serif"/>
          <w:color w:val="000000"/>
          <w:sz w:val="28"/>
          <w:szCs w:val="28"/>
        </w:rPr>
        <w:t>près avoir bien observé, il se rendit compte que c'était la jambe de sa sœur que l'hyène avait laissée.</w:t>
      </w:r>
    </w:p>
    <w:p w:rsidR="00A45805" w:rsidRDefault="00A45805" w:rsidP="00C04DF6">
      <w:pPr>
        <w:pStyle w:val="Textbody"/>
        <w:jc w:val="both"/>
        <w:rPr>
          <w:rFonts w:ascii="Helvetica, Arial, sans-serif" w:hAnsi="Helvetica, Arial, sans-serif"/>
          <w:color w:val="000000"/>
          <w:sz w:val="28"/>
          <w:szCs w:val="28"/>
        </w:rPr>
      </w:pPr>
      <w:r>
        <w:rPr>
          <w:rFonts w:ascii="Helvetica, Arial, sans-serif" w:hAnsi="Helvetica, Arial, sans-serif" w:hint="eastAsia"/>
          <w:color w:val="000000"/>
          <w:sz w:val="28"/>
          <w:szCs w:val="28"/>
        </w:rPr>
        <w:t>C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ette nuit-là, il ne dormit pas bien et le lendemain, il partit à la recherche de l'hyène pour venger sa sœur. </w:t>
      </w:r>
    </w:p>
    <w:p w:rsidR="00211513" w:rsidRDefault="00EE327A" w:rsidP="00C04DF6">
      <w:pPr>
        <w:pStyle w:val="Textbody"/>
        <w:jc w:val="both"/>
        <w:rPr>
          <w:rFonts w:ascii="Helvetica, Arial, sans-serif" w:hAnsi="Helvetica, Arial, sans-serif"/>
          <w:color w:val="000000"/>
          <w:sz w:val="28"/>
          <w:szCs w:val="28"/>
        </w:rPr>
      </w:pPr>
      <w:r>
        <w:rPr>
          <w:rFonts w:ascii="Helvetica, Arial, sans-serif" w:hAnsi="Helvetica, Arial, sans-serif" w:hint="eastAsia"/>
          <w:color w:val="000000"/>
          <w:sz w:val="28"/>
          <w:szCs w:val="28"/>
        </w:rPr>
        <w:t>A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près avoir longtemps cherché, il finit par débusquer l'hyène. </w:t>
      </w:r>
      <w:r>
        <w:rPr>
          <w:rFonts w:ascii="Helvetica, Arial, sans-serif" w:hAnsi="Helvetica, Arial, sans-serif" w:hint="eastAsia"/>
          <w:color w:val="000000"/>
          <w:sz w:val="28"/>
          <w:szCs w:val="28"/>
        </w:rPr>
        <w:t>A</w:t>
      </w:r>
      <w:r>
        <w:rPr>
          <w:rFonts w:ascii="Helvetica, Arial, sans-serif" w:hAnsi="Helvetica, Arial, sans-serif"/>
          <w:color w:val="000000"/>
          <w:sz w:val="28"/>
          <w:szCs w:val="28"/>
        </w:rPr>
        <w:t>u moment où il allait la tuer, celle-ci lui dit :"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 xml:space="preserve">Avant de me tuer, coupe </w:t>
      </w:r>
      <w:r>
        <w:rPr>
          <w:rFonts w:ascii="Helvetica, Arial, sans-serif" w:hAnsi="Helvetica, Arial, sans-serif"/>
          <w:color w:val="000000"/>
          <w:sz w:val="28"/>
          <w:szCs w:val="28"/>
        </w:rPr>
        <w:t>ce doigt pour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retrouver 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ta tante </w:t>
      </w:r>
      <w:r w:rsidR="0078614D">
        <w:rPr>
          <w:rFonts w:ascii="Helvetica, Arial, sans-serif" w:hAnsi="Helvetica, Arial, sans-serif"/>
          <w:color w:val="000000"/>
          <w:sz w:val="28"/>
          <w:szCs w:val="28"/>
        </w:rPr>
        <w:t xml:space="preserve">paternelle 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que j'ai </w:t>
      </w:r>
      <w:r w:rsidR="0078614D">
        <w:rPr>
          <w:rFonts w:ascii="Helvetica, Arial, sans-serif" w:hAnsi="Helvetica, Arial, sans-serif"/>
          <w:color w:val="000000"/>
          <w:sz w:val="28"/>
          <w:szCs w:val="28"/>
        </w:rPr>
        <w:t>dévorée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; 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>puis</w:t>
      </w:r>
      <w:r w:rsidR="007761D1">
        <w:rPr>
          <w:rFonts w:ascii="Helvetica, Arial, sans-serif" w:hAnsi="Helvetica, Arial, sans-serif"/>
          <w:color w:val="000000"/>
          <w:sz w:val="28"/>
          <w:szCs w:val="28"/>
        </w:rPr>
        <w:t xml:space="preserve"> coupe </w:t>
      </w:r>
      <w:r>
        <w:rPr>
          <w:rFonts w:ascii="Helvetica, Arial, sans-serif" w:hAnsi="Helvetica, Arial, sans-serif"/>
          <w:color w:val="000000"/>
          <w:sz w:val="28"/>
          <w:szCs w:val="28"/>
        </w:rPr>
        <w:t>ce</w:t>
      </w:r>
      <w:r w:rsidR="007761D1">
        <w:rPr>
          <w:rFonts w:ascii="Helvetica, Arial, sans-serif" w:hAnsi="Helvetica, Arial, sans-serif"/>
          <w:color w:val="000000"/>
          <w:sz w:val="28"/>
          <w:szCs w:val="28"/>
        </w:rPr>
        <w:t xml:space="preserve"> doigt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 de la main droite et tu re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>trouver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as ton oncle paternel que j'ai </w:t>
      </w:r>
      <w:r w:rsidR="0078614D">
        <w:rPr>
          <w:rFonts w:ascii="Helvetica, Arial, sans-serif" w:hAnsi="Helvetica, Arial, sans-serif"/>
          <w:color w:val="000000"/>
          <w:sz w:val="28"/>
          <w:szCs w:val="28"/>
        </w:rPr>
        <w:t>dévoré</w:t>
      </w:r>
      <w:r>
        <w:rPr>
          <w:rFonts w:ascii="Helvetica, Arial, sans-serif" w:hAnsi="Helvetica, Arial, sans-serif"/>
          <w:color w:val="000000"/>
          <w:sz w:val="28"/>
          <w:szCs w:val="28"/>
        </w:rPr>
        <w:t>.</w:t>
      </w:r>
      <w:r w:rsidR="004D55A6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  <w:r>
        <w:rPr>
          <w:rFonts w:ascii="Helvetica, Arial, sans-serif" w:hAnsi="Helvetica, Arial, sans-serif" w:hint="eastAsia"/>
          <w:color w:val="000000"/>
          <w:sz w:val="28"/>
          <w:szCs w:val="28"/>
        </w:rPr>
        <w:t>A</w:t>
      </w:r>
      <w:r>
        <w:rPr>
          <w:rFonts w:ascii="Helvetica, Arial, sans-serif" w:hAnsi="Helvetica, Arial, sans-serif"/>
          <w:color w:val="000000"/>
          <w:sz w:val="28"/>
          <w:szCs w:val="28"/>
        </w:rPr>
        <w:t>près avoir</w:t>
      </w:r>
      <w:bookmarkStart w:id="0" w:name="_GoBack"/>
      <w:bookmarkEnd w:id="0"/>
      <w:r>
        <w:rPr>
          <w:rFonts w:ascii="Helvetica, Arial, sans-serif" w:hAnsi="Helvetica, Arial, sans-serif"/>
          <w:color w:val="000000"/>
          <w:sz w:val="28"/>
          <w:szCs w:val="28"/>
        </w:rPr>
        <w:t xml:space="preserve"> coupé ce pouce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>,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tu retrouvera</w:t>
      </w:r>
      <w:r w:rsidR="005575A2">
        <w:rPr>
          <w:rFonts w:ascii="Helvetica, Arial, sans-serif" w:hAnsi="Helvetica, Arial, sans-serif"/>
          <w:color w:val="000000"/>
          <w:sz w:val="28"/>
          <w:szCs w:val="28"/>
        </w:rPr>
        <w:t>s</w:t>
      </w:r>
      <w:r w:rsidR="0041402B">
        <w:rPr>
          <w:rFonts w:ascii="Helvetica, Arial, sans-serif" w:hAnsi="Helvetica, Arial, sans-serif"/>
          <w:color w:val="000000"/>
          <w:sz w:val="28"/>
          <w:szCs w:val="28"/>
        </w:rPr>
        <w:t xml:space="preserve"> ta </w:t>
      </w:r>
      <w:r>
        <w:rPr>
          <w:rFonts w:ascii="Helvetica, Arial, sans-serif" w:hAnsi="Helvetica, Arial, sans-serif"/>
          <w:color w:val="000000"/>
          <w:sz w:val="28"/>
          <w:szCs w:val="28"/>
        </w:rPr>
        <w:t>sœur"</w:t>
      </w:r>
      <w:r w:rsidR="007761D1">
        <w:rPr>
          <w:rFonts w:ascii="Helvetica, Arial, sans-serif" w:hAnsi="Helvetica, Arial, sans-serif"/>
          <w:color w:val="000000"/>
          <w:sz w:val="28"/>
          <w:szCs w:val="28"/>
        </w:rPr>
        <w:t xml:space="preserve">. Baba 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fit comme la méchante </w:t>
      </w:r>
      <w:r w:rsidR="00211513">
        <w:rPr>
          <w:rFonts w:ascii="Helvetica, Arial, sans-serif" w:hAnsi="Helvetica, Arial, sans-serif"/>
          <w:color w:val="000000"/>
          <w:sz w:val="28"/>
          <w:szCs w:val="28"/>
        </w:rPr>
        <w:t xml:space="preserve">hyène </w:t>
      </w:r>
      <w:r>
        <w:rPr>
          <w:rFonts w:ascii="Helvetica, Arial, sans-serif" w:hAnsi="Helvetica, Arial, sans-serif"/>
          <w:color w:val="000000"/>
          <w:sz w:val="28"/>
          <w:szCs w:val="28"/>
        </w:rPr>
        <w:t xml:space="preserve">le lui avait expliqué et retrouva ainsi les siens. </w:t>
      </w:r>
      <w:r w:rsidR="00211513">
        <w:rPr>
          <w:rFonts w:ascii="Helvetica, Arial, sans-serif" w:hAnsi="Helvetica, Arial, sans-serif" w:hint="eastAsia"/>
          <w:color w:val="000000"/>
          <w:sz w:val="28"/>
          <w:szCs w:val="28"/>
        </w:rPr>
        <w:t>A</w:t>
      </w:r>
      <w:r w:rsidR="00211513">
        <w:rPr>
          <w:rFonts w:ascii="Helvetica, Arial, sans-serif" w:hAnsi="Helvetica, Arial, sans-serif"/>
          <w:color w:val="000000"/>
          <w:sz w:val="28"/>
          <w:szCs w:val="28"/>
        </w:rPr>
        <w:t xml:space="preserve">vec une lance, il la tua. </w:t>
      </w:r>
      <w:r w:rsidR="00211513">
        <w:rPr>
          <w:rFonts w:ascii="Helvetica, Arial, sans-serif" w:hAnsi="Helvetica, Arial, sans-serif" w:hint="eastAsia"/>
          <w:color w:val="000000"/>
          <w:sz w:val="28"/>
          <w:szCs w:val="28"/>
        </w:rPr>
        <w:t>I</w:t>
      </w:r>
      <w:r w:rsidR="00211513">
        <w:rPr>
          <w:rFonts w:ascii="Helvetica, Arial, sans-serif" w:hAnsi="Helvetica, Arial, sans-serif"/>
          <w:color w:val="000000"/>
          <w:sz w:val="28"/>
          <w:szCs w:val="28"/>
        </w:rPr>
        <w:t xml:space="preserve">l prit ensuite tous les biens de la bête. </w:t>
      </w:r>
      <w:r w:rsidR="00211513">
        <w:rPr>
          <w:rFonts w:ascii="Helvetica, Arial, sans-serif" w:hAnsi="Helvetica, Arial, sans-serif" w:hint="eastAsia"/>
          <w:color w:val="000000"/>
          <w:sz w:val="28"/>
          <w:szCs w:val="28"/>
        </w:rPr>
        <w:t>E</w:t>
      </w:r>
      <w:r w:rsidR="00211513">
        <w:rPr>
          <w:rFonts w:ascii="Helvetica, Arial, sans-serif" w:hAnsi="Helvetica, Arial, sans-serif"/>
          <w:color w:val="000000"/>
          <w:sz w:val="28"/>
          <w:szCs w:val="28"/>
        </w:rPr>
        <w:t>t tout content, il retourna chez lui.</w:t>
      </w:r>
      <w:r w:rsidR="007761D1">
        <w:rPr>
          <w:rFonts w:ascii="Helvetica, Arial, sans-serif" w:hAnsi="Helvetica, Arial, sans-serif"/>
          <w:color w:val="000000"/>
          <w:sz w:val="28"/>
          <w:szCs w:val="28"/>
        </w:rPr>
        <w:t xml:space="preserve"> </w:t>
      </w:r>
    </w:p>
    <w:p w:rsidR="007761D1" w:rsidRPr="007761D1" w:rsidRDefault="00F61720" w:rsidP="00C04DF6">
      <w:pPr>
        <w:pStyle w:val="Textbody"/>
        <w:jc w:val="both"/>
        <w:rPr>
          <w:rFonts w:ascii="Helvetica, Arial, sans-serif" w:hAnsi="Helvetica, Arial, sans-serif" w:hint="eastAsia"/>
          <w:color w:val="000000"/>
          <w:sz w:val="28"/>
          <w:szCs w:val="28"/>
        </w:rPr>
      </w:pPr>
      <w:r>
        <w:rPr>
          <w:rFonts w:ascii="Helvetica, Arial, sans-serif" w:hAnsi="Helvetica, Arial, sans-serif"/>
          <w:color w:val="000000"/>
          <w:sz w:val="28"/>
          <w:szCs w:val="28"/>
        </w:rPr>
        <w:t>Que ce ne soit pas ma fin mais la fin du conte.</w:t>
      </w:r>
    </w:p>
    <w:sectPr w:rsidR="007761D1" w:rsidRPr="007761D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02B" w:rsidRDefault="0041402B">
      <w:pPr>
        <w:rPr>
          <w:rFonts w:hint="eastAsia"/>
        </w:rPr>
      </w:pPr>
      <w:r>
        <w:separator/>
      </w:r>
    </w:p>
  </w:endnote>
  <w:endnote w:type="continuationSeparator" w:id="0">
    <w:p w:rsidR="0041402B" w:rsidRDefault="004140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, Arial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02B" w:rsidRDefault="0041402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1402B" w:rsidRDefault="0041402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73837"/>
    <w:rsid w:val="00073837"/>
    <w:rsid w:val="0014672F"/>
    <w:rsid w:val="00172632"/>
    <w:rsid w:val="001E2CEB"/>
    <w:rsid w:val="00211513"/>
    <w:rsid w:val="00262364"/>
    <w:rsid w:val="0029343A"/>
    <w:rsid w:val="002B0ADE"/>
    <w:rsid w:val="003B7C98"/>
    <w:rsid w:val="0041402B"/>
    <w:rsid w:val="00453918"/>
    <w:rsid w:val="004D55A6"/>
    <w:rsid w:val="00543419"/>
    <w:rsid w:val="005575A2"/>
    <w:rsid w:val="0066572C"/>
    <w:rsid w:val="006873B5"/>
    <w:rsid w:val="00690074"/>
    <w:rsid w:val="006A50D1"/>
    <w:rsid w:val="006D7C5D"/>
    <w:rsid w:val="007761D1"/>
    <w:rsid w:val="0078614D"/>
    <w:rsid w:val="0083216A"/>
    <w:rsid w:val="00855BEC"/>
    <w:rsid w:val="008951C0"/>
    <w:rsid w:val="00A16DF5"/>
    <w:rsid w:val="00A45805"/>
    <w:rsid w:val="00AD68F0"/>
    <w:rsid w:val="00AE67BA"/>
    <w:rsid w:val="00C04DF6"/>
    <w:rsid w:val="00CF406B"/>
    <w:rsid w:val="00D17BC8"/>
    <w:rsid w:val="00D97681"/>
    <w:rsid w:val="00E7301A"/>
    <w:rsid w:val="00EB385A"/>
    <w:rsid w:val="00EE327A"/>
    <w:rsid w:val="00F61720"/>
    <w:rsid w:val="00FF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42DF0E-1913-44BD-AA65-4B76D47B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fr-B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/>
</file>

<file path=customXml/itemProps1.xml><?xml version="1.0" encoding="utf-8"?>
<ds:datastoreItem xmlns:ds="http://schemas.openxmlformats.org/officeDocument/2006/customXml" ds:itemID="{4186CDA0-A478-47AE-9DC0-F6BF623F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CACEAC</dc:creator>
  <cp:lastModifiedBy>Utilisateur</cp:lastModifiedBy>
  <cp:revision>2</cp:revision>
  <dcterms:created xsi:type="dcterms:W3CDTF">2019-04-08T15:08:00Z</dcterms:created>
  <dcterms:modified xsi:type="dcterms:W3CDTF">2019-04-08T15:08:00Z</dcterms:modified>
</cp:coreProperties>
</file>